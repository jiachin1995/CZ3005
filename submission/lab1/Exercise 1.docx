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E9BD2" w14:textId="77777777" w:rsidR="008266BB" w:rsidRDefault="00B8228A">
      <w:r>
        <w:t>Exercise 1.</w:t>
      </w:r>
    </w:p>
    <w:p w14:paraId="2AAC7479" w14:textId="77777777" w:rsidR="00B8228A" w:rsidRDefault="00B8228A" w:rsidP="00B8228A">
      <w:pPr>
        <w:pStyle w:val="ListParagraph"/>
        <w:ind w:left="0"/>
      </w:pPr>
      <w:r>
        <w:t>1.</w:t>
      </w:r>
    </w:p>
    <w:p w14:paraId="34FD0DBD" w14:textId="4ABF3E6E" w:rsidR="00B8228A" w:rsidRDefault="004D14A6" w:rsidP="00B8228A">
      <w:pPr>
        <w:pStyle w:val="ListParagraph"/>
        <w:ind w:left="0" w:firstLine="720"/>
      </w:pPr>
      <w:proofErr w:type="spellStart"/>
      <w:proofErr w:type="gramStart"/>
      <w:r>
        <w:t>Appy</w:t>
      </w:r>
      <w:r w:rsidR="00B8228A">
        <w:t>Comp</w:t>
      </w:r>
      <w:r w:rsidR="00267852">
        <w:t>e</w:t>
      </w:r>
      <w:r w:rsidR="00B8228A">
        <w:t>t</w:t>
      </w:r>
      <w:r w:rsidR="00267852">
        <w:t>i</w:t>
      </w:r>
      <w:r w:rsidR="00B8228A">
        <w:t>tor</w:t>
      </w:r>
      <w:proofErr w:type="spellEnd"/>
      <w:r w:rsidR="00B8228A">
        <w:t>(</w:t>
      </w:r>
      <w:proofErr w:type="spellStart"/>
      <w:proofErr w:type="gramEnd"/>
      <w:r w:rsidR="00B8228A">
        <w:t>SumSum</w:t>
      </w:r>
      <w:proofErr w:type="spellEnd"/>
      <w:r w:rsidR="00B8228A">
        <w:t>)</w:t>
      </w:r>
      <w:r>
        <w:t xml:space="preserve"> -&gt; </w:t>
      </w:r>
      <w:proofErr w:type="spellStart"/>
      <w:r>
        <w:t>AppyRival</w:t>
      </w:r>
      <w:proofErr w:type="spellEnd"/>
      <w:r>
        <w:t>(Sum)</w:t>
      </w:r>
    </w:p>
    <w:p w14:paraId="6B04E5F2" w14:textId="75AB0DC4" w:rsidR="00B8228A" w:rsidRDefault="00B8228A">
      <w:r>
        <w:tab/>
      </w:r>
      <w:proofErr w:type="gramStart"/>
      <w:r w:rsidR="006225AF">
        <w:t>Boss(</w:t>
      </w:r>
      <w:proofErr w:type="spellStart"/>
      <w:proofErr w:type="gramEnd"/>
      <w:r w:rsidR="006225AF">
        <w:t>Stevey</w:t>
      </w:r>
      <w:proofErr w:type="spellEnd"/>
      <w:r w:rsidR="006225AF">
        <w:t>)</w:t>
      </w:r>
      <w:r w:rsidR="004D14A6">
        <w:t xml:space="preserve"> </w:t>
      </w:r>
    </w:p>
    <w:p w14:paraId="35F67066" w14:textId="229880D3" w:rsidR="006225AF" w:rsidRDefault="006225AF">
      <w:r>
        <w:tab/>
      </w:r>
      <w:proofErr w:type="gramStart"/>
      <w:r>
        <w:t>Business(</w:t>
      </w:r>
      <w:proofErr w:type="spellStart"/>
      <w:proofErr w:type="gramEnd"/>
      <w:r>
        <w:t>SmartPhoneTech</w:t>
      </w:r>
      <w:proofErr w:type="spellEnd"/>
      <w:r w:rsidR="00267852">
        <w:t>(Gal-S3)</w:t>
      </w:r>
      <w:r>
        <w:t>)</w:t>
      </w:r>
    </w:p>
    <w:p w14:paraId="4A42B9B8" w14:textId="77777777" w:rsidR="006225AF" w:rsidRDefault="006225AF">
      <w:r>
        <w:tab/>
      </w:r>
      <w:proofErr w:type="gramStart"/>
      <w:r>
        <w:t>Stole(</w:t>
      </w:r>
      <w:proofErr w:type="gramEnd"/>
      <w:r>
        <w:t>Gal-S3)</w:t>
      </w:r>
    </w:p>
    <w:p w14:paraId="7CDB9850" w14:textId="25CAD06A" w:rsidR="006225AF" w:rsidRDefault="006225AF">
      <w:r>
        <w:tab/>
        <w:t>Boss</w:t>
      </w:r>
      <w:r w:rsidR="004D14A6">
        <w:t xml:space="preserve"> </w:t>
      </w:r>
      <w:proofErr w:type="gramStart"/>
      <w:r w:rsidR="004D14A6">
        <w:t>&amp;</w:t>
      </w:r>
      <w:r>
        <w:t xml:space="preserve"> !Stole</w:t>
      </w:r>
      <w:proofErr w:type="gramEnd"/>
      <w:r>
        <w:t>(business)</w:t>
      </w:r>
      <w:r w:rsidR="00267852">
        <w:t xml:space="preserve"> -&gt; Ethical</w:t>
      </w:r>
    </w:p>
    <w:p w14:paraId="70AA2CCD" w14:textId="3778ADE7" w:rsidR="004D14A6" w:rsidRDefault="004D14A6">
      <w:r>
        <w:t xml:space="preserve">2. </w:t>
      </w:r>
    </w:p>
    <w:p w14:paraId="2BB447FE" w14:textId="35CFB7AB" w:rsidR="004D14A6" w:rsidRDefault="004D14A6">
      <w:r>
        <w:t>3.</w:t>
      </w:r>
    </w:p>
    <w:p w14:paraId="7CC5DCE8" w14:textId="4DB89C8D" w:rsidR="004D14A6" w:rsidRDefault="004D14A6"/>
    <w:p w14:paraId="3E5AB932" w14:textId="28AE8945" w:rsidR="004D14A6" w:rsidRDefault="004D14A6">
      <w:r>
        <w:t>Exercise 2.</w:t>
      </w:r>
    </w:p>
    <w:p w14:paraId="18C52B4C" w14:textId="162D2051" w:rsidR="004D14A6" w:rsidRDefault="004D14A6" w:rsidP="004D14A6">
      <w:pPr>
        <w:pStyle w:val="ListParagraph"/>
        <w:numPr>
          <w:ilvl w:val="0"/>
          <w:numId w:val="2"/>
        </w:numPr>
      </w:pPr>
      <w:proofErr w:type="spellStart"/>
      <w:proofErr w:type="gramStart"/>
      <w:r>
        <w:t>Offsprings</w:t>
      </w:r>
      <w:proofErr w:type="spellEnd"/>
      <w:r>
        <w:t>(</w:t>
      </w:r>
      <w:proofErr w:type="gramEnd"/>
      <w:r>
        <w:t>[</w:t>
      </w:r>
      <w:r>
        <w:t>Charles, Ann, Prince Andrew and Prince Edward</w:t>
      </w:r>
      <w:r>
        <w:t>]).</w:t>
      </w:r>
    </w:p>
    <w:p w14:paraId="09388897" w14:textId="26F04CE5" w:rsidR="004D14A6" w:rsidRDefault="004D14A6" w:rsidP="004D14A6">
      <w:pPr>
        <w:pStyle w:val="ListParagraph"/>
      </w:pPr>
      <w:proofErr w:type="gramStart"/>
      <w:r>
        <w:t>Male(</w:t>
      </w:r>
      <w:proofErr w:type="gramEnd"/>
      <w:r>
        <w:t>Charles).</w:t>
      </w:r>
    </w:p>
    <w:p w14:paraId="3EB95A10" w14:textId="6BC2C4DB" w:rsidR="004D14A6" w:rsidRDefault="004D14A6" w:rsidP="004D14A6">
      <w:pPr>
        <w:pStyle w:val="ListParagraph"/>
      </w:pPr>
      <w:proofErr w:type="gramStart"/>
      <w:r>
        <w:t>Female(</w:t>
      </w:r>
      <w:proofErr w:type="gramEnd"/>
      <w:r>
        <w:t>Ann).</w:t>
      </w:r>
    </w:p>
    <w:p w14:paraId="2A06F355" w14:textId="3127AF2E" w:rsidR="004D14A6" w:rsidRDefault="004D14A6" w:rsidP="004D14A6">
      <w:pPr>
        <w:pStyle w:val="ListParagraph"/>
      </w:pPr>
      <w:proofErr w:type="gramStart"/>
      <w:r>
        <w:t>Male(</w:t>
      </w:r>
      <w:proofErr w:type="gramEnd"/>
      <w:r w:rsidR="004D02A2">
        <w:t>Andrew</w:t>
      </w:r>
      <w:r>
        <w:t>).</w:t>
      </w:r>
    </w:p>
    <w:p w14:paraId="5FF5A532" w14:textId="0FD00838" w:rsidR="004D14A6" w:rsidRDefault="004D14A6" w:rsidP="004D02A2">
      <w:pPr>
        <w:pStyle w:val="ListParagraph"/>
      </w:pPr>
      <w:proofErr w:type="gramStart"/>
      <w:r>
        <w:t>Male(</w:t>
      </w:r>
      <w:proofErr w:type="gramEnd"/>
      <w:r w:rsidR="004D02A2">
        <w:t>Edward</w:t>
      </w:r>
      <w:r>
        <w:t>).</w:t>
      </w:r>
    </w:p>
    <w:p w14:paraId="3AD8061D" w14:textId="0C6F621A" w:rsidR="004D02A2" w:rsidRDefault="004D02A2" w:rsidP="004D02A2">
      <w:pPr>
        <w:pStyle w:val="ListParagraph"/>
      </w:pPr>
    </w:p>
    <w:p w14:paraId="28133193" w14:textId="5726EA5F" w:rsidR="004D02A2" w:rsidRDefault="004D02A2" w:rsidP="004D02A2">
      <w:pPr>
        <w:pStyle w:val="ListParagraph"/>
      </w:pPr>
      <w:proofErr w:type="gramStart"/>
      <w:r>
        <w:t>Sort(</w:t>
      </w:r>
      <w:proofErr w:type="gramEnd"/>
      <w:r>
        <w:t>[], S).</w:t>
      </w:r>
    </w:p>
    <w:p w14:paraId="0AFA1881" w14:textId="6C196532" w:rsidR="004D02A2" w:rsidRDefault="004D02A2" w:rsidP="004D02A2">
      <w:pPr>
        <w:pStyle w:val="ListParagraph"/>
      </w:pPr>
      <w:r>
        <w:t>Sort</w:t>
      </w:r>
      <w:r w:rsidR="00C65C2A">
        <w:t>([H|T], S</w:t>
      </w:r>
      <w:proofErr w:type="gramStart"/>
      <w:r w:rsidR="00C65C2A">
        <w:t>):-</w:t>
      </w:r>
      <w:proofErr w:type="gramEnd"/>
    </w:p>
    <w:p w14:paraId="44E4A103" w14:textId="254C2720" w:rsidR="00C65C2A" w:rsidRDefault="00C65C2A" w:rsidP="004D02A2">
      <w:pPr>
        <w:pStyle w:val="ListParagraph"/>
      </w:pPr>
      <w:r>
        <w:tab/>
        <w:t xml:space="preserve"> </w:t>
      </w:r>
      <w:bookmarkStart w:id="0" w:name="_GoBack"/>
      <w:bookmarkEnd w:id="0"/>
    </w:p>
    <w:p w14:paraId="61DEF151" w14:textId="77777777" w:rsidR="004D02A2" w:rsidRDefault="004D02A2" w:rsidP="004D02A2">
      <w:pPr>
        <w:pStyle w:val="ListParagraph"/>
      </w:pPr>
    </w:p>
    <w:p w14:paraId="4AD4D696" w14:textId="53D7CC4B" w:rsidR="004D14A6" w:rsidRDefault="004D14A6" w:rsidP="004D14A6">
      <w:pPr>
        <w:pStyle w:val="ListParagraph"/>
      </w:pPr>
      <w:r>
        <w:t>Succession(X</w:t>
      </w:r>
      <w:proofErr w:type="gramStart"/>
      <w:r>
        <w:t>) :</w:t>
      </w:r>
      <w:proofErr w:type="gramEnd"/>
      <w:r>
        <w:t>-</w:t>
      </w:r>
    </w:p>
    <w:p w14:paraId="714DE1AE" w14:textId="15B2871E" w:rsidR="004D14A6" w:rsidRDefault="004D02A2" w:rsidP="004D14A6">
      <w:pPr>
        <w:pStyle w:val="ListParagraph"/>
        <w:ind w:left="1440"/>
      </w:pPr>
      <w:proofErr w:type="spellStart"/>
      <w:r>
        <w:t>Offsprings</w:t>
      </w:r>
      <w:proofErr w:type="spellEnd"/>
      <w:r>
        <w:t>(L),</w:t>
      </w:r>
    </w:p>
    <w:p w14:paraId="5DDFA02D" w14:textId="63EEB1C6" w:rsidR="004D02A2" w:rsidRDefault="004D02A2" w:rsidP="004D14A6">
      <w:pPr>
        <w:pStyle w:val="ListParagraph"/>
        <w:ind w:left="1440"/>
      </w:pPr>
      <w:r>
        <w:t>Sort(</w:t>
      </w:r>
      <w:proofErr w:type="gramStart"/>
      <w:r>
        <w:t>L,S</w:t>
      </w:r>
      <w:proofErr w:type="gramEnd"/>
      <w:r>
        <w:t>).</w:t>
      </w:r>
    </w:p>
    <w:sectPr w:rsidR="004D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7E82"/>
    <w:multiLevelType w:val="hybridMultilevel"/>
    <w:tmpl w:val="F2484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D02C11"/>
    <w:multiLevelType w:val="hybridMultilevel"/>
    <w:tmpl w:val="885E16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28A"/>
    <w:rsid w:val="00206793"/>
    <w:rsid w:val="00267852"/>
    <w:rsid w:val="004D02A2"/>
    <w:rsid w:val="004D14A6"/>
    <w:rsid w:val="006225AF"/>
    <w:rsid w:val="00A14F84"/>
    <w:rsid w:val="00A55121"/>
    <w:rsid w:val="00B8228A"/>
    <w:rsid w:val="00C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FE05"/>
  <w15:chartTrackingRefBased/>
  <w15:docId w15:val="{4D56802A-212D-4FD0-84F5-077DA9B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#CHING JIA CHIN#</dc:creator>
  <cp:keywords/>
  <dc:description/>
  <cp:lastModifiedBy>CHING JIA CHIN</cp:lastModifiedBy>
  <cp:revision>3</cp:revision>
  <dcterms:created xsi:type="dcterms:W3CDTF">2019-10-22T02:09:00Z</dcterms:created>
  <dcterms:modified xsi:type="dcterms:W3CDTF">2019-10-22T08:41:00Z</dcterms:modified>
</cp:coreProperties>
</file>